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ideTable"/>
        <w:tblpPr w:leftFromText="187" w:rightFromText="187" w:vertAnchor="page" w:horzAnchor="page" w:tblpX="433" w:tblpY="836"/>
        <w:tblW w:w="199" w:type="pct"/>
        <w:tblLayout w:type="fixed"/>
        <w:tblLook w:val="0620" w:firstRow="1" w:lastRow="0" w:firstColumn="0" w:lastColumn="0" w:noHBand="1" w:noVBand="1"/>
      </w:tblPr>
      <w:tblGrid>
        <w:gridCol w:w="404"/>
      </w:tblGrid>
      <w:tr w:rsidR="00437C86" w:rsidRPr="00437C86" w14:paraId="6F7E59A4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077A077F" w14:textId="77777777" w:rsidR="00437C86" w:rsidRPr="00B944C6" w:rsidRDefault="00000000" w:rsidP="00B944C6">
            <w:pPr>
              <w:pStyle w:val="Contact"/>
            </w:pPr>
            <w:sdt>
              <w:sdtPr>
                <w:id w:val="-790437231"/>
                <w:placeholder>
                  <w:docPart w:val="4C3CE300565D41548418617F7F134F8C"/>
                </w:placeholder>
                <w:temporary/>
                <w:showingPlcHdr/>
                <w15:appearance w15:val="hidden"/>
              </w:sdtPr>
              <w:sdtContent>
                <w:r w:rsidR="00437C86" w:rsidRPr="00B944C6">
                  <w:t>404.555.0111</w:t>
                </w:r>
              </w:sdtContent>
            </w:sdt>
          </w:p>
        </w:tc>
      </w:tr>
      <w:tr w:rsidR="00437C86" w:rsidRPr="00437C86" w14:paraId="441BF75F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5D41E5DB" w14:textId="77777777" w:rsidR="00437C86" w:rsidRPr="00B944C6" w:rsidRDefault="00000000" w:rsidP="00B944C6">
            <w:pPr>
              <w:pStyle w:val="Contact"/>
            </w:pPr>
            <w:sdt>
              <w:sdtPr>
                <w:id w:val="268355047"/>
                <w:placeholder>
                  <w:docPart w:val="4320C945356C4F3C8E163EA2DC209EC5"/>
                </w:placeholder>
                <w:temporary/>
                <w:showingPlcHdr/>
                <w15:appearance w15:val="hidden"/>
              </w:sdtPr>
              <w:sdtContent>
                <w:r w:rsidR="00437C86" w:rsidRPr="00B944C6">
                  <w:t>davide@example.com</w:t>
                </w:r>
              </w:sdtContent>
            </w:sdt>
          </w:p>
        </w:tc>
      </w:tr>
      <w:tr w:rsidR="00437C86" w:rsidRPr="00437C86" w14:paraId="628ACF99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7FEDD82A" w14:textId="77777777" w:rsidR="00437C86" w:rsidRPr="00B944C6" w:rsidRDefault="00000000" w:rsidP="00B944C6">
            <w:pPr>
              <w:pStyle w:val="Contact"/>
            </w:pPr>
            <w:sdt>
              <w:sdtPr>
                <w:id w:val="-1582365043"/>
                <w:placeholder>
                  <w:docPart w:val="1BA99E95EF6B4EF7A4C1DA855A9EE8D1"/>
                </w:placeholder>
                <w:temporary/>
                <w:showingPlcHdr/>
                <w15:appearance w15:val="hidden"/>
              </w:sdtPr>
              <w:sdtContent>
                <w:r w:rsidR="00437C86" w:rsidRPr="00B944C6">
                  <w:t>San Antonio, TX</w:t>
                </w:r>
              </w:sdtContent>
            </w:sdt>
          </w:p>
        </w:tc>
      </w:tr>
      <w:tr w:rsidR="00437C86" w:rsidRPr="00437C86" w14:paraId="12B204AF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024B02AB" w14:textId="77777777" w:rsidR="00437C86" w:rsidRPr="00B944C6" w:rsidRDefault="00000000" w:rsidP="00B944C6">
            <w:pPr>
              <w:pStyle w:val="Contact"/>
            </w:pPr>
            <w:sdt>
              <w:sdtPr>
                <w:id w:val="735051676"/>
                <w:placeholder>
                  <w:docPart w:val="0D375D968ECA45C8805F74D2835B7C14"/>
                </w:placeholder>
                <w:temporary/>
                <w:showingPlcHdr/>
                <w15:appearance w15:val="hidden"/>
              </w:sdtPr>
              <w:sdtContent>
                <w:r w:rsidR="00437C86" w:rsidRPr="00B944C6">
                  <w:t>www.interestingsite.com</w:t>
                </w:r>
              </w:sdtContent>
            </w:sdt>
          </w:p>
        </w:tc>
      </w:tr>
    </w:tbl>
    <w:p w14:paraId="526A67A5" w14:textId="77777777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6FD4AA6C" wp14:editId="4C9AE838">
                <wp:simplePos x="0" y="0"/>
                <wp:positionH relativeFrom="page">
                  <wp:posOffset>0</wp:posOffset>
                </wp:positionH>
                <wp:positionV relativeFrom="paragraph">
                  <wp:posOffset>-342900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0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0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0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90F4A" id="Group 4" o:spid="_x0000_s1026" alt="&quot;&quot;" style="position:absolute;margin-left:0;margin-top:-27pt;width:313.9pt;height:11in;z-index:-251656192;mso-position-horizontal-relative:page;mso-width-relative:margin;mso-height-relative:margin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">
                <v:rect id="Rectangle 1" o:spid="_x0000_s1027" style="position:absolute;left:7905;width:32000;height:19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0"/>
        <w:gridCol w:w="3600"/>
        <w:gridCol w:w="1440"/>
        <w:gridCol w:w="4410"/>
        <w:gridCol w:w="450"/>
      </w:tblGrid>
      <w:tr w:rsidR="00BA30D4" w:rsidRPr="004B4147" w14:paraId="5227FC08" w14:textId="77777777" w:rsidTr="00111850">
        <w:trPr>
          <w:trHeight w:val="1935"/>
        </w:trPr>
        <w:tc>
          <w:tcPr>
            <w:tcW w:w="3870" w:type="dxa"/>
            <w:gridSpan w:val="2"/>
            <w:tcMar>
              <w:left w:w="259" w:type="dxa"/>
            </w:tcMar>
            <w:vAlign w:val="center"/>
          </w:tcPr>
          <w:p w14:paraId="57170D04" w14:textId="77777777" w:rsidR="00BA30D4" w:rsidRPr="002A3AC6" w:rsidRDefault="00000000" w:rsidP="00111850">
            <w:pPr>
              <w:pStyle w:val="Title"/>
            </w:pPr>
            <w:sdt>
              <w:sdtPr>
                <w:id w:val="855392511"/>
                <w:placeholder>
                  <w:docPart w:val="C27BF9C2CED3481F9F9BE1EAE55C9FA3"/>
                </w:placeholder>
                <w:temporary/>
                <w:showingPlcHdr/>
                <w15:appearance w15:val="hidden"/>
              </w:sdtPr>
              <w:sdtContent>
                <w:r w:rsidR="00BA30D4" w:rsidRPr="007D34FE">
                  <w:t>D/M</w:t>
                </w:r>
              </w:sdtContent>
            </w:sdt>
          </w:p>
        </w:tc>
        <w:tc>
          <w:tcPr>
            <w:tcW w:w="1440" w:type="dxa"/>
            <w:vAlign w:val="center"/>
          </w:tcPr>
          <w:p w14:paraId="2A5B37C2" w14:textId="77777777" w:rsidR="00BA30D4" w:rsidRPr="002A3AC6" w:rsidRDefault="00BA30D4" w:rsidP="00BA30D4"/>
        </w:tc>
        <w:tc>
          <w:tcPr>
            <w:tcW w:w="4860" w:type="dxa"/>
            <w:gridSpan w:val="2"/>
          </w:tcPr>
          <w:p w14:paraId="0876D723" w14:textId="026D31C8" w:rsidR="00BA30D4" w:rsidRPr="002A3AC6" w:rsidRDefault="00294594" w:rsidP="00C80B26">
            <w:pPr>
              <w:pStyle w:val="Subtitle"/>
            </w:pPr>
            <w:r>
              <w:t>Kyle</w:t>
            </w:r>
            <w:r>
              <w:br/>
              <w:t>Walker</w:t>
            </w:r>
          </w:p>
        </w:tc>
      </w:tr>
      <w:tr w:rsidR="00CD2D89" w:rsidRPr="004B4147" w14:paraId="10965C63" w14:textId="77777777" w:rsidTr="00437C86">
        <w:trPr>
          <w:trHeight w:val="334"/>
        </w:trPr>
        <w:tc>
          <w:tcPr>
            <w:tcW w:w="10170" w:type="dxa"/>
            <w:gridSpan w:val="5"/>
          </w:tcPr>
          <w:p w14:paraId="62FCA016" w14:textId="77777777" w:rsidR="00CD2D89" w:rsidRPr="001F1BBC" w:rsidRDefault="00CD2D89" w:rsidP="00CD2D89"/>
        </w:tc>
      </w:tr>
      <w:tr w:rsidR="005909E1" w:rsidRPr="004B4147" w14:paraId="39152334" w14:textId="77777777" w:rsidTr="00437C86">
        <w:trPr>
          <w:trHeight w:val="477"/>
        </w:trPr>
        <w:tc>
          <w:tcPr>
            <w:tcW w:w="10170" w:type="dxa"/>
            <w:gridSpan w:val="5"/>
          </w:tcPr>
          <w:p w14:paraId="7363071F" w14:textId="77777777" w:rsidR="005909E1" w:rsidRPr="001F1BBC" w:rsidRDefault="005909E1" w:rsidP="00CD2D89"/>
        </w:tc>
      </w:tr>
      <w:tr w:rsidR="001E2FB9" w:rsidRPr="004B4147" w14:paraId="4652A4C8" w14:textId="77777777" w:rsidTr="00437C86">
        <w:trPr>
          <w:trHeight w:val="2187"/>
        </w:trPr>
        <w:tc>
          <w:tcPr>
            <w:tcW w:w="270" w:type="dxa"/>
            <w:vMerge w:val="restart"/>
          </w:tcPr>
          <w:p w14:paraId="7AF44DF1" w14:textId="77777777" w:rsidR="001E2FB9" w:rsidRPr="001F1BBC" w:rsidRDefault="001E2FB9" w:rsidP="00CD2D89"/>
        </w:tc>
        <w:tc>
          <w:tcPr>
            <w:tcW w:w="9450" w:type="dxa"/>
            <w:gridSpan w:val="3"/>
            <w:tcBorders>
              <w:bottom w:val="single" w:sz="4" w:space="0" w:color="auto"/>
            </w:tcBorders>
          </w:tcPr>
          <w:p w14:paraId="095EFE68" w14:textId="0C52D80D" w:rsidR="001E2FB9" w:rsidRPr="00E47191" w:rsidRDefault="00294594" w:rsidP="001E2FB9">
            <w:pPr>
              <w:pStyle w:val="Heading1"/>
            </w:pPr>
            <w:r>
              <w:t>Jessica Morrison</w:t>
            </w:r>
          </w:p>
          <w:p w14:paraId="1C5285F8" w14:textId="77777777" w:rsidR="001E2FB9" w:rsidRDefault="00000000" w:rsidP="001E2FB9">
            <w:sdt>
              <w:sdtPr>
                <w:id w:val="650635188"/>
                <w:placeholder>
                  <w:docPart w:val="F43BD3F3FAD24A959733500491B39BC3"/>
                </w:placeholder>
                <w:temporary/>
                <w:showingPlcHdr/>
                <w15:appearance w15:val="hidden"/>
              </w:sdtPr>
              <w:sdtContent>
                <w:r w:rsidR="001E2FB9">
                  <w:t>Hiring Manager</w:t>
                </w:r>
              </w:sdtContent>
            </w:sdt>
          </w:p>
          <w:p w14:paraId="24EA38B0" w14:textId="70184E81" w:rsidR="001E2FB9" w:rsidRDefault="00294594" w:rsidP="001E2FB9">
            <w:r>
              <w:t>Eastlink Communications</w:t>
            </w:r>
          </w:p>
          <w:p w14:paraId="488D7740" w14:textId="19E9F046" w:rsidR="001E2FB9" w:rsidRDefault="00294594" w:rsidP="001E2FB9">
            <w:r>
              <w:t>399 Chameau Cres.</w:t>
            </w:r>
          </w:p>
          <w:p w14:paraId="7624BEBE" w14:textId="791A3EFC" w:rsidR="00437C86" w:rsidRPr="001F1BBC" w:rsidRDefault="00294594" w:rsidP="001E2FB9">
            <w:r>
              <w:t>Halifax, NS B2W-5M4</w:t>
            </w:r>
          </w:p>
        </w:tc>
        <w:tc>
          <w:tcPr>
            <w:tcW w:w="450" w:type="dxa"/>
            <w:vMerge w:val="restart"/>
          </w:tcPr>
          <w:p w14:paraId="7AB67FD2" w14:textId="77777777" w:rsidR="001E2FB9" w:rsidRPr="001F1BBC" w:rsidRDefault="001E2FB9" w:rsidP="00CD2D89"/>
        </w:tc>
      </w:tr>
      <w:tr w:rsidR="001E2FB9" w:rsidRPr="004B4147" w14:paraId="0D0FA26D" w14:textId="77777777" w:rsidTr="00437C86">
        <w:trPr>
          <w:trHeight w:val="8460"/>
        </w:trPr>
        <w:tc>
          <w:tcPr>
            <w:tcW w:w="270" w:type="dxa"/>
            <w:vMerge/>
          </w:tcPr>
          <w:p w14:paraId="6B88727B" w14:textId="77777777" w:rsidR="001E2FB9" w:rsidRPr="001F1BBC" w:rsidRDefault="001E2FB9" w:rsidP="00CD2D89"/>
        </w:tc>
        <w:tc>
          <w:tcPr>
            <w:tcW w:w="9450" w:type="dxa"/>
            <w:gridSpan w:val="3"/>
            <w:tcBorders>
              <w:top w:val="single" w:sz="4" w:space="0" w:color="auto"/>
            </w:tcBorders>
          </w:tcPr>
          <w:p w14:paraId="6C9CD31D" w14:textId="77777777" w:rsidR="00437C86" w:rsidRDefault="00437C86" w:rsidP="001E2FB9">
            <w:pPr>
              <w:pStyle w:val="Heading1"/>
            </w:pPr>
          </w:p>
          <w:p w14:paraId="575BF83E" w14:textId="3E80F600" w:rsidR="001E2FB9" w:rsidRPr="00E47191" w:rsidRDefault="00294594" w:rsidP="001E2FB9">
            <w:pPr>
              <w:pStyle w:val="Heading1"/>
            </w:pPr>
            <w:r>
              <w:t>Dear Jessica Morrison,</w:t>
            </w:r>
          </w:p>
          <w:p w14:paraId="42213D5D" w14:textId="14CC9BB0" w:rsidR="001E2FB9" w:rsidRDefault="00294594" w:rsidP="00294594">
            <w:r>
              <w:t>I am interested in your role posting for a Systems Administrator for Eastlink Communications. I am a recent graduate at NSCC’s Institute of Technology’s Systems Management and Security course with a passion for technology and an excellent, proven, team-oriented skillset.</w:t>
            </w:r>
          </w:p>
          <w:p w14:paraId="389A431E" w14:textId="48F73A77" w:rsidR="00294594" w:rsidRDefault="00294594" w:rsidP="00294594">
            <w:r>
              <w:t>I already have extensive call center and technical support experience in the workforce with detailed knowledge of Active Directory, various server operating systems and modern security practices in the IT sector.</w:t>
            </w:r>
          </w:p>
          <w:p w14:paraId="169F7DED" w14:textId="0C0F108D" w:rsidR="00294594" w:rsidRDefault="00294594" w:rsidP="00294594">
            <w:r>
              <w:t>I have been a team leader and a teammate with glowing reviews from peers and employers alike. I have been an Eastlink customer myself for quite some time and look forward to being a dedicated member of your team.</w:t>
            </w:r>
          </w:p>
          <w:p w14:paraId="0589D64D" w14:textId="77777777" w:rsidR="00294594" w:rsidRDefault="00294594" w:rsidP="00294594"/>
          <w:p w14:paraId="5492A108" w14:textId="5AB784AB" w:rsidR="00294594" w:rsidRPr="00F775A2" w:rsidRDefault="00294594" w:rsidP="00294594">
            <w:r>
              <w:t>Thank you for your time and consideration,</w:t>
            </w:r>
          </w:p>
          <w:p w14:paraId="103BEB22" w14:textId="77777777" w:rsidR="001E2FB9" w:rsidRPr="00F775A2" w:rsidRDefault="001E2FB9" w:rsidP="001E2FB9"/>
          <w:p w14:paraId="65B842BA" w14:textId="77777777" w:rsidR="001E2FB9" w:rsidRPr="00093000" w:rsidRDefault="00000000" w:rsidP="001E2FB9">
            <w:sdt>
              <w:sdtPr>
                <w:id w:val="-1008588043"/>
                <w:placeholder>
                  <w:docPart w:val="A7E96B92552C4E548A9F69FE26147F57"/>
                </w:placeholder>
                <w:temporary/>
                <w:showingPlcHdr/>
                <w15:appearance w15:val="hidden"/>
              </w:sdtPr>
              <w:sdtContent>
                <w:r w:rsidR="00A11EB0" w:rsidRPr="00F775A2">
                  <w:t>Sincerely,</w:t>
                </w:r>
              </w:sdtContent>
            </w:sdt>
          </w:p>
          <w:p w14:paraId="68E4CF6E" w14:textId="30E1946C" w:rsidR="001E2FB9" w:rsidRPr="001F1BBC" w:rsidRDefault="00294594" w:rsidP="00A11EB0">
            <w:r>
              <w:t>Kyle Walker</w:t>
            </w:r>
          </w:p>
        </w:tc>
        <w:tc>
          <w:tcPr>
            <w:tcW w:w="450" w:type="dxa"/>
            <w:vMerge/>
          </w:tcPr>
          <w:p w14:paraId="2CF6A473" w14:textId="77777777" w:rsidR="001E2FB9" w:rsidRPr="001F1BBC" w:rsidRDefault="001E2FB9" w:rsidP="00CD2D89"/>
        </w:tc>
      </w:tr>
    </w:tbl>
    <w:p w14:paraId="2BD6F07D" w14:textId="77777777" w:rsidR="006C281B" w:rsidRPr="00F846EA" w:rsidRDefault="006C281B" w:rsidP="00723422"/>
    <w:sectPr w:rsidR="006C281B" w:rsidRPr="00F846EA" w:rsidSect="002A3AC6">
      <w:pgSz w:w="12240" w:h="15840"/>
      <w:pgMar w:top="540" w:right="720" w:bottom="576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166CB" w14:textId="77777777" w:rsidR="00E95E0C" w:rsidRDefault="00E95E0C" w:rsidP="00B21D64">
      <w:r>
        <w:separator/>
      </w:r>
    </w:p>
  </w:endnote>
  <w:endnote w:type="continuationSeparator" w:id="0">
    <w:p w14:paraId="6471429C" w14:textId="77777777" w:rsidR="00E95E0C" w:rsidRDefault="00E95E0C" w:rsidP="00B21D64">
      <w:r>
        <w:continuationSeparator/>
      </w:r>
    </w:p>
  </w:endnote>
  <w:endnote w:type="continuationNotice" w:id="1">
    <w:p w14:paraId="10DCD3A5" w14:textId="77777777" w:rsidR="00E95E0C" w:rsidRDefault="00E95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1331E" w14:textId="77777777" w:rsidR="00E95E0C" w:rsidRDefault="00E95E0C" w:rsidP="00B21D64">
      <w:r>
        <w:separator/>
      </w:r>
    </w:p>
  </w:footnote>
  <w:footnote w:type="continuationSeparator" w:id="0">
    <w:p w14:paraId="6EBAEC30" w14:textId="77777777" w:rsidR="00E95E0C" w:rsidRDefault="00E95E0C" w:rsidP="00B21D64">
      <w:r>
        <w:continuationSeparator/>
      </w:r>
    </w:p>
  </w:footnote>
  <w:footnote w:type="continuationNotice" w:id="1">
    <w:p w14:paraId="7378F880" w14:textId="77777777" w:rsidR="00E95E0C" w:rsidRDefault="00E95E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193155647">
    <w:abstractNumId w:val="0"/>
  </w:num>
  <w:num w:numId="2" w16cid:durableId="125170096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94"/>
    <w:rsid w:val="00000F89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11850"/>
    <w:rsid w:val="00131439"/>
    <w:rsid w:val="001337D9"/>
    <w:rsid w:val="00144072"/>
    <w:rsid w:val="00171E4F"/>
    <w:rsid w:val="00176B9E"/>
    <w:rsid w:val="001857BE"/>
    <w:rsid w:val="0019344D"/>
    <w:rsid w:val="001A1B1D"/>
    <w:rsid w:val="001A7143"/>
    <w:rsid w:val="001B1A82"/>
    <w:rsid w:val="001C1971"/>
    <w:rsid w:val="001D6AEB"/>
    <w:rsid w:val="001E2FB9"/>
    <w:rsid w:val="001F1BBC"/>
    <w:rsid w:val="001F2DFC"/>
    <w:rsid w:val="001F32DA"/>
    <w:rsid w:val="0020070C"/>
    <w:rsid w:val="00210445"/>
    <w:rsid w:val="0021475C"/>
    <w:rsid w:val="0022521B"/>
    <w:rsid w:val="002348DD"/>
    <w:rsid w:val="002459FD"/>
    <w:rsid w:val="00250994"/>
    <w:rsid w:val="00267FFB"/>
    <w:rsid w:val="00271C9C"/>
    <w:rsid w:val="00273A37"/>
    <w:rsid w:val="00294594"/>
    <w:rsid w:val="0029603E"/>
    <w:rsid w:val="00296BA0"/>
    <w:rsid w:val="002A3AC6"/>
    <w:rsid w:val="002B59EC"/>
    <w:rsid w:val="002B5F6C"/>
    <w:rsid w:val="002B7655"/>
    <w:rsid w:val="002D4947"/>
    <w:rsid w:val="002E470C"/>
    <w:rsid w:val="002F35FA"/>
    <w:rsid w:val="00302A7D"/>
    <w:rsid w:val="00310864"/>
    <w:rsid w:val="00341293"/>
    <w:rsid w:val="00386879"/>
    <w:rsid w:val="003C0BB5"/>
    <w:rsid w:val="003E3C0C"/>
    <w:rsid w:val="004067B9"/>
    <w:rsid w:val="004103C0"/>
    <w:rsid w:val="00437C86"/>
    <w:rsid w:val="00440CAA"/>
    <w:rsid w:val="00444AC6"/>
    <w:rsid w:val="00452292"/>
    <w:rsid w:val="00454238"/>
    <w:rsid w:val="004744CF"/>
    <w:rsid w:val="00485797"/>
    <w:rsid w:val="004865C2"/>
    <w:rsid w:val="004B4147"/>
    <w:rsid w:val="00542690"/>
    <w:rsid w:val="00552F9B"/>
    <w:rsid w:val="005636A7"/>
    <w:rsid w:val="0057778B"/>
    <w:rsid w:val="00581821"/>
    <w:rsid w:val="00582076"/>
    <w:rsid w:val="005878D6"/>
    <w:rsid w:val="005909E1"/>
    <w:rsid w:val="0059597E"/>
    <w:rsid w:val="005A20B8"/>
    <w:rsid w:val="005B7DB3"/>
    <w:rsid w:val="005C75A2"/>
    <w:rsid w:val="005F18AE"/>
    <w:rsid w:val="0061400D"/>
    <w:rsid w:val="00621B5C"/>
    <w:rsid w:val="00623B97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6D4D72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33574"/>
    <w:rsid w:val="008424CE"/>
    <w:rsid w:val="008455C2"/>
    <w:rsid w:val="00866148"/>
    <w:rsid w:val="00873832"/>
    <w:rsid w:val="00884123"/>
    <w:rsid w:val="00890F1A"/>
    <w:rsid w:val="008B066B"/>
    <w:rsid w:val="008B1C66"/>
    <w:rsid w:val="008B7A95"/>
    <w:rsid w:val="008E2197"/>
    <w:rsid w:val="00967B14"/>
    <w:rsid w:val="009819C9"/>
    <w:rsid w:val="00987744"/>
    <w:rsid w:val="00997E86"/>
    <w:rsid w:val="009B5F4A"/>
    <w:rsid w:val="009B7D45"/>
    <w:rsid w:val="009D73C9"/>
    <w:rsid w:val="009D7E58"/>
    <w:rsid w:val="009E750F"/>
    <w:rsid w:val="00A015CF"/>
    <w:rsid w:val="00A02C25"/>
    <w:rsid w:val="00A11EB0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3E22"/>
    <w:rsid w:val="00B758A0"/>
    <w:rsid w:val="00B944C6"/>
    <w:rsid w:val="00BA30D4"/>
    <w:rsid w:val="00BB3E9C"/>
    <w:rsid w:val="00BB7CE4"/>
    <w:rsid w:val="00BC33C3"/>
    <w:rsid w:val="00BE1860"/>
    <w:rsid w:val="00BF0DAF"/>
    <w:rsid w:val="00BF55C2"/>
    <w:rsid w:val="00C05345"/>
    <w:rsid w:val="00C344AA"/>
    <w:rsid w:val="00C37B1A"/>
    <w:rsid w:val="00C46A13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E4FA5"/>
    <w:rsid w:val="00CF0ABF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5E0C"/>
    <w:rsid w:val="00E97735"/>
    <w:rsid w:val="00EA09ED"/>
    <w:rsid w:val="00EA6CF9"/>
    <w:rsid w:val="00F33F0D"/>
    <w:rsid w:val="00F413D7"/>
    <w:rsid w:val="00F526D0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32F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B9"/>
    <w:pPr>
      <w:spacing w:after="0" w:line="280" w:lineRule="exac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FB9"/>
    <w:pPr>
      <w:keepNext/>
      <w:keepLines/>
      <w:spacing w:after="240"/>
      <w:outlineLvl w:val="0"/>
    </w:pPr>
    <w:rPr>
      <w:rFonts w:asciiTheme="majorHAnsi" w:eastAsiaTheme="majorEastAsia" w:hAnsiTheme="majorHAnsi" w:cs="Times New Roman (Headings CS)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E2FB9"/>
    <w:pPr>
      <w:spacing w:line="240" w:lineRule="auto"/>
    </w:pPr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B9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1E2FB9"/>
    <w:pPr>
      <w:numPr>
        <w:ilvl w:val="1"/>
      </w:numPr>
      <w:spacing w:line="240" w:lineRule="auto"/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2FB9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2FB9"/>
    <w:rPr>
      <w:rFonts w:asciiTheme="majorHAnsi" w:eastAsiaTheme="majorEastAsia" w:hAnsiTheme="majorHAnsi" w:cs="Times New Roman (Headings CS)"/>
      <w:color w:val="000000" w:themeColor="text1"/>
      <w:sz w:val="24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B9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B9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semiHidden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semiHidden/>
    <w:rsid w:val="00131439"/>
    <w:rPr>
      <w:i/>
      <w:iCs/>
    </w:rPr>
  </w:style>
  <w:style w:type="character" w:styleId="Hyperlink">
    <w:name w:val="Hyperlink"/>
    <w:basedOn w:val="DefaultParagraphFont"/>
    <w:uiPriority w:val="99"/>
    <w:semiHidden/>
    <w:rsid w:val="00437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a\AppData\Roaming\Microsoft\Templates\Modern%20initial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3CE300565D41548418617F7F134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97CB8-3CB0-42B7-AAE5-ED17368C75A0}"/>
      </w:docPartPr>
      <w:docPartBody>
        <w:p w:rsidR="00000000" w:rsidRDefault="00000000">
          <w:pPr>
            <w:pStyle w:val="4C3CE300565D41548418617F7F134F8C"/>
          </w:pPr>
          <w:r w:rsidRPr="00B944C6">
            <w:t>404.555.0111</w:t>
          </w:r>
        </w:p>
      </w:docPartBody>
    </w:docPart>
    <w:docPart>
      <w:docPartPr>
        <w:name w:val="4320C945356C4F3C8E163EA2DC209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C2BE1-5EC2-406D-9F35-9DAFA8C706D1}"/>
      </w:docPartPr>
      <w:docPartBody>
        <w:p w:rsidR="00000000" w:rsidRDefault="00000000">
          <w:pPr>
            <w:pStyle w:val="4320C945356C4F3C8E163EA2DC209EC5"/>
          </w:pPr>
          <w:r w:rsidRPr="00B944C6">
            <w:t>davide@example.com</w:t>
          </w:r>
        </w:p>
      </w:docPartBody>
    </w:docPart>
    <w:docPart>
      <w:docPartPr>
        <w:name w:val="1BA99E95EF6B4EF7A4C1DA855A9EE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41E07-F6B9-4A91-986E-027087B81B29}"/>
      </w:docPartPr>
      <w:docPartBody>
        <w:p w:rsidR="00000000" w:rsidRDefault="00000000">
          <w:pPr>
            <w:pStyle w:val="1BA99E95EF6B4EF7A4C1DA855A9EE8D1"/>
          </w:pPr>
          <w:r w:rsidRPr="00B944C6">
            <w:t>San Antonio, TX</w:t>
          </w:r>
        </w:p>
      </w:docPartBody>
    </w:docPart>
    <w:docPart>
      <w:docPartPr>
        <w:name w:val="0D375D968ECA45C8805F74D2835B7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DE0CB-9526-40C8-8CD9-C3117265F136}"/>
      </w:docPartPr>
      <w:docPartBody>
        <w:p w:rsidR="00000000" w:rsidRDefault="00000000">
          <w:pPr>
            <w:pStyle w:val="0D375D968ECA45C8805F74D2835B7C14"/>
          </w:pPr>
          <w:r w:rsidRPr="00B944C6">
            <w:t>www.interestingsite.com</w:t>
          </w:r>
        </w:p>
      </w:docPartBody>
    </w:docPart>
    <w:docPart>
      <w:docPartPr>
        <w:name w:val="C27BF9C2CED3481F9F9BE1EAE55C9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3C-013A-460E-8812-BA227E20868F}"/>
      </w:docPartPr>
      <w:docPartBody>
        <w:p w:rsidR="00000000" w:rsidRDefault="00000000">
          <w:pPr>
            <w:pStyle w:val="C27BF9C2CED3481F9F9BE1EAE55C9FA3"/>
          </w:pPr>
          <w:r w:rsidRPr="007D34FE">
            <w:t>D/M</w:t>
          </w:r>
        </w:p>
      </w:docPartBody>
    </w:docPart>
    <w:docPart>
      <w:docPartPr>
        <w:name w:val="F43BD3F3FAD24A959733500491B39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6AB5-F277-4CDB-9018-08D22FC3D3D3}"/>
      </w:docPartPr>
      <w:docPartBody>
        <w:p w:rsidR="00000000" w:rsidRDefault="00000000">
          <w:pPr>
            <w:pStyle w:val="F43BD3F3FAD24A959733500491B39BC3"/>
          </w:pPr>
          <w:r>
            <w:t>Hiring Manager</w:t>
          </w:r>
        </w:p>
      </w:docPartBody>
    </w:docPart>
    <w:docPart>
      <w:docPartPr>
        <w:name w:val="A7E96B92552C4E548A9F69FE26147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03ABE-0B5C-427F-A4AB-E797665674C5}"/>
      </w:docPartPr>
      <w:docPartBody>
        <w:p w:rsidR="00000000" w:rsidRDefault="00000000">
          <w:pPr>
            <w:pStyle w:val="A7E96B92552C4E548A9F69FE26147F57"/>
          </w:pPr>
          <w:r w:rsidRPr="00F775A2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3B"/>
    <w:rsid w:val="00833574"/>
    <w:rsid w:val="00EE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CE300565D41548418617F7F134F8C">
    <w:name w:val="4C3CE300565D41548418617F7F134F8C"/>
  </w:style>
  <w:style w:type="paragraph" w:customStyle="1" w:styleId="4320C945356C4F3C8E163EA2DC209EC5">
    <w:name w:val="4320C945356C4F3C8E163EA2DC209EC5"/>
  </w:style>
  <w:style w:type="paragraph" w:customStyle="1" w:styleId="1BA99E95EF6B4EF7A4C1DA855A9EE8D1">
    <w:name w:val="1BA99E95EF6B4EF7A4C1DA855A9EE8D1"/>
  </w:style>
  <w:style w:type="paragraph" w:customStyle="1" w:styleId="0D375D968ECA45C8805F74D2835B7C14">
    <w:name w:val="0D375D968ECA45C8805F74D2835B7C14"/>
  </w:style>
  <w:style w:type="paragraph" w:customStyle="1" w:styleId="C27BF9C2CED3481F9F9BE1EAE55C9FA3">
    <w:name w:val="C27BF9C2CED3481F9F9BE1EAE55C9FA3"/>
  </w:style>
  <w:style w:type="paragraph" w:customStyle="1" w:styleId="76528E490BAB4FD28121B936448AA5E3">
    <w:name w:val="76528E490BAB4FD28121B936448AA5E3"/>
  </w:style>
  <w:style w:type="paragraph" w:customStyle="1" w:styleId="FEE3774F02F24B57AF16783630A61658">
    <w:name w:val="FEE3774F02F24B57AF16783630A61658"/>
  </w:style>
  <w:style w:type="paragraph" w:customStyle="1" w:styleId="F43BD3F3FAD24A959733500491B39BC3">
    <w:name w:val="F43BD3F3FAD24A959733500491B39BC3"/>
  </w:style>
  <w:style w:type="paragraph" w:customStyle="1" w:styleId="EB1B0D49F71448CCBC920FB13B306574">
    <w:name w:val="EB1B0D49F71448CCBC920FB13B306574"/>
  </w:style>
  <w:style w:type="paragraph" w:customStyle="1" w:styleId="8E1918F5BBD84E429DD255191C0B02CE">
    <w:name w:val="8E1918F5BBD84E429DD255191C0B02CE"/>
  </w:style>
  <w:style w:type="paragraph" w:customStyle="1" w:styleId="1BC40479D6CF479AA370227EF34CE16E">
    <w:name w:val="1BC40479D6CF479AA370227EF34CE16E"/>
  </w:style>
  <w:style w:type="paragraph" w:customStyle="1" w:styleId="83E9C3C8F08948C7A673F047CA4FDB0F">
    <w:name w:val="83E9C3C8F08948C7A673F047CA4FDB0F"/>
  </w:style>
  <w:style w:type="paragraph" w:customStyle="1" w:styleId="DDFDA58E0933456799BDBE94415EA1CB">
    <w:name w:val="DDFDA58E0933456799BDBE94415EA1CB"/>
  </w:style>
  <w:style w:type="paragraph" w:customStyle="1" w:styleId="A7E96B92552C4E548A9F69FE26147F57">
    <w:name w:val="A7E96B92552C4E548A9F69FE26147F57"/>
  </w:style>
  <w:style w:type="paragraph" w:customStyle="1" w:styleId="42F1E9D0E7BB45709A8650E42DFAF3C5">
    <w:name w:val="42F1E9D0E7BB45709A8650E42DFAF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59E956-E5FB-462E-A1AC-B5CFB11DE10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D5AD8DE-36D0-47B1-ACD7-1443B6A27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D910B-4D16-4C1A-9332-21B349ED6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letter.dotx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2025-04-08T21:54:00Z</dcterms:created>
  <dcterms:modified xsi:type="dcterms:W3CDTF">2025-04-08T22:03:00Z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